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28578EF">
      <w:pPr>
        <w:spacing w:line="560" w:lineRule="exact"/>
        <w:ind w:firstLine="560" w:firstLineChars="200"/>
        <w:rPr>
          <w:rFonts w:ascii="华文仿宋" w:hAnsi="华文仿宋" w:eastAsia="华文仿宋"/>
          <w:sz w:val="28"/>
          <w:szCs w:val="28"/>
        </w:rPr>
      </w:pPr>
      <w:bookmarkStart w:id="0" w:name="_GoBack"/>
      <w:bookmarkEnd w:id="0"/>
      <w:r>
        <w:rPr>
          <w:rFonts w:hint="eastAsia" w:ascii="华文仿宋" w:hAnsi="华文仿宋" w:eastAsia="华文仿宋"/>
          <w:sz w:val="28"/>
          <w:szCs w:val="28"/>
        </w:rPr>
        <w:t>2024-2025年配电线路无人机精细巡检服务框架技术规范书</w:t>
      </w:r>
    </w:p>
    <w:sectPr>
      <w:footerReference r:id="rId3" w:type="default"/>
      <w:pgSz w:w="11906" w:h="16838"/>
      <w:pgMar w:top="1440" w:right="1803" w:bottom="1440" w:left="1803"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黑体_GBK">
    <w:altName w:val="微软雅黑"/>
    <w:panose1 w:val="00000000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F958F">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1828800" cy="1828800"/>
              <wp:effectExtent l="0" t="0" r="0" b="0"/>
              <wp:wrapNone/>
              <wp:docPr id="1" name="文本框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5B4CF0">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wps:txbx>
                    <wps:bodyPr wrap="none" lIns="0" tIns="0" rIns="0" bIns="0">
                      <a:spAutoFit/>
                    </wps:bodyPr>
                  </wps:wsp>
                </a:graphicData>
              </a:graphic>
            </wp:anchor>
          </w:drawing>
        </mc:Choice>
        <mc:Fallback>
          <w:pict>
            <v:shape id="文本框1" o:spid="_x0000_s1026" o:spt="202" type="#_x0000_t202" style="position:absolute;left:0pt;height:144pt;width:144pt;mso-position-horizontal:center;mso-position-horizontal-relative:margin;mso-position-vertical:top;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ToVhbcEBAACMAwAADgAAAAAAAAABACAAAAAeAQAAZHJzL2Uyb0RvYy54bWxQSwUG&#10;AAAAAAYABgBZAQAAUQUAAAAA&#10;">
              <v:fill on="f" focussize="0,0"/>
              <v:stroke on="f"/>
              <v:imagedata o:title=""/>
              <o:lock v:ext="edit" aspectratio="f"/>
              <v:textbox inset="0mm,0mm,0mm,0mm" style="mso-fit-shape-to-text:t;">
                <w:txbxContent>
                  <w:p w14:paraId="1F5B4CF0">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dit="trackedChanges" w:enforcement="0"/>
  <w:defaultTabStop w:val="42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wNDFiNzM0MDZmZWM2YWFjNDIyNTE0M2QzNjczMzIifQ=="/>
  </w:docVars>
  <w:rsids>
    <w:rsidRoot w:val="00172A27"/>
    <w:rsid w:val="0000440C"/>
    <w:rsid w:val="00026719"/>
    <w:rsid w:val="00041FBC"/>
    <w:rsid w:val="00063F9D"/>
    <w:rsid w:val="000717E3"/>
    <w:rsid w:val="00077B73"/>
    <w:rsid w:val="000B0AC0"/>
    <w:rsid w:val="000B7555"/>
    <w:rsid w:val="000C2E6D"/>
    <w:rsid w:val="000F0A84"/>
    <w:rsid w:val="000F2DA3"/>
    <w:rsid w:val="000F48B8"/>
    <w:rsid w:val="000F5B0F"/>
    <w:rsid w:val="000F658E"/>
    <w:rsid w:val="00100219"/>
    <w:rsid w:val="0010626B"/>
    <w:rsid w:val="00114180"/>
    <w:rsid w:val="001316D5"/>
    <w:rsid w:val="001317EA"/>
    <w:rsid w:val="00143076"/>
    <w:rsid w:val="001468E2"/>
    <w:rsid w:val="0015200B"/>
    <w:rsid w:val="00154A2A"/>
    <w:rsid w:val="00163F06"/>
    <w:rsid w:val="001653B9"/>
    <w:rsid w:val="00172A27"/>
    <w:rsid w:val="00182BD0"/>
    <w:rsid w:val="00197C0C"/>
    <w:rsid w:val="001A70EA"/>
    <w:rsid w:val="001B2E08"/>
    <w:rsid w:val="001B564C"/>
    <w:rsid w:val="001C2745"/>
    <w:rsid w:val="001C48EA"/>
    <w:rsid w:val="001C7BC0"/>
    <w:rsid w:val="001D154D"/>
    <w:rsid w:val="001E4257"/>
    <w:rsid w:val="001F1AE3"/>
    <w:rsid w:val="001F67C5"/>
    <w:rsid w:val="00201222"/>
    <w:rsid w:val="002029E3"/>
    <w:rsid w:val="002046FB"/>
    <w:rsid w:val="00214A14"/>
    <w:rsid w:val="002250E5"/>
    <w:rsid w:val="00226D4C"/>
    <w:rsid w:val="00230DE9"/>
    <w:rsid w:val="00235ABD"/>
    <w:rsid w:val="002407F3"/>
    <w:rsid w:val="00243B4C"/>
    <w:rsid w:val="00244925"/>
    <w:rsid w:val="00262159"/>
    <w:rsid w:val="00266C63"/>
    <w:rsid w:val="00291287"/>
    <w:rsid w:val="002A04A2"/>
    <w:rsid w:val="002A0D2C"/>
    <w:rsid w:val="002B19DC"/>
    <w:rsid w:val="002B610E"/>
    <w:rsid w:val="002C3A9D"/>
    <w:rsid w:val="002C3B5F"/>
    <w:rsid w:val="002D76BB"/>
    <w:rsid w:val="002E0A35"/>
    <w:rsid w:val="002F2E8D"/>
    <w:rsid w:val="00303427"/>
    <w:rsid w:val="00312D5A"/>
    <w:rsid w:val="0032414F"/>
    <w:rsid w:val="003247A2"/>
    <w:rsid w:val="00330F9A"/>
    <w:rsid w:val="00335200"/>
    <w:rsid w:val="00355ED9"/>
    <w:rsid w:val="00364045"/>
    <w:rsid w:val="0037394E"/>
    <w:rsid w:val="00380C14"/>
    <w:rsid w:val="00385395"/>
    <w:rsid w:val="0038622E"/>
    <w:rsid w:val="003A7CC1"/>
    <w:rsid w:val="003B170E"/>
    <w:rsid w:val="003D2131"/>
    <w:rsid w:val="003D7370"/>
    <w:rsid w:val="003E1327"/>
    <w:rsid w:val="003E3A2D"/>
    <w:rsid w:val="003F18B8"/>
    <w:rsid w:val="003F2A0E"/>
    <w:rsid w:val="0040698F"/>
    <w:rsid w:val="00427D81"/>
    <w:rsid w:val="00432BEF"/>
    <w:rsid w:val="0043660C"/>
    <w:rsid w:val="00462478"/>
    <w:rsid w:val="00466C84"/>
    <w:rsid w:val="00473390"/>
    <w:rsid w:val="00474DD4"/>
    <w:rsid w:val="00485204"/>
    <w:rsid w:val="004872AB"/>
    <w:rsid w:val="00496A7E"/>
    <w:rsid w:val="004A5133"/>
    <w:rsid w:val="004C2CD8"/>
    <w:rsid w:val="004C6012"/>
    <w:rsid w:val="004D0D1B"/>
    <w:rsid w:val="004E10C4"/>
    <w:rsid w:val="004E416F"/>
    <w:rsid w:val="00542FC4"/>
    <w:rsid w:val="00545E5D"/>
    <w:rsid w:val="00555697"/>
    <w:rsid w:val="0058596C"/>
    <w:rsid w:val="005938E6"/>
    <w:rsid w:val="005A2A55"/>
    <w:rsid w:val="005A6289"/>
    <w:rsid w:val="005B1B28"/>
    <w:rsid w:val="005B2D14"/>
    <w:rsid w:val="005B2DFC"/>
    <w:rsid w:val="005D6B5F"/>
    <w:rsid w:val="005E554C"/>
    <w:rsid w:val="005F255B"/>
    <w:rsid w:val="006022BE"/>
    <w:rsid w:val="006059BF"/>
    <w:rsid w:val="006115D4"/>
    <w:rsid w:val="00624117"/>
    <w:rsid w:val="00632DA5"/>
    <w:rsid w:val="0067529A"/>
    <w:rsid w:val="006873CB"/>
    <w:rsid w:val="00691495"/>
    <w:rsid w:val="0069777A"/>
    <w:rsid w:val="006A3E1F"/>
    <w:rsid w:val="006B0656"/>
    <w:rsid w:val="006B302F"/>
    <w:rsid w:val="006C0913"/>
    <w:rsid w:val="006C5C45"/>
    <w:rsid w:val="006D0AB3"/>
    <w:rsid w:val="006D3622"/>
    <w:rsid w:val="006D7AE8"/>
    <w:rsid w:val="006E54BC"/>
    <w:rsid w:val="006F5B8B"/>
    <w:rsid w:val="007119F5"/>
    <w:rsid w:val="00740AEE"/>
    <w:rsid w:val="0074239E"/>
    <w:rsid w:val="0075626E"/>
    <w:rsid w:val="007617C5"/>
    <w:rsid w:val="00773A5D"/>
    <w:rsid w:val="007770C4"/>
    <w:rsid w:val="007A4928"/>
    <w:rsid w:val="007A5946"/>
    <w:rsid w:val="007B5318"/>
    <w:rsid w:val="007B5C20"/>
    <w:rsid w:val="007E33E4"/>
    <w:rsid w:val="007E69FC"/>
    <w:rsid w:val="007F2594"/>
    <w:rsid w:val="0081200B"/>
    <w:rsid w:val="00817462"/>
    <w:rsid w:val="00830B0D"/>
    <w:rsid w:val="00833A43"/>
    <w:rsid w:val="008349D5"/>
    <w:rsid w:val="00840199"/>
    <w:rsid w:val="008403BF"/>
    <w:rsid w:val="008419C3"/>
    <w:rsid w:val="0084306A"/>
    <w:rsid w:val="0084798A"/>
    <w:rsid w:val="0085045A"/>
    <w:rsid w:val="0087143F"/>
    <w:rsid w:val="00874B67"/>
    <w:rsid w:val="008758BD"/>
    <w:rsid w:val="008A7743"/>
    <w:rsid w:val="008B5C77"/>
    <w:rsid w:val="008B7A9B"/>
    <w:rsid w:val="008F00CE"/>
    <w:rsid w:val="00901605"/>
    <w:rsid w:val="00902B8A"/>
    <w:rsid w:val="00907133"/>
    <w:rsid w:val="00932E66"/>
    <w:rsid w:val="009339C8"/>
    <w:rsid w:val="00933C23"/>
    <w:rsid w:val="00942CAA"/>
    <w:rsid w:val="00944A36"/>
    <w:rsid w:val="00957F2C"/>
    <w:rsid w:val="0096790C"/>
    <w:rsid w:val="0098264F"/>
    <w:rsid w:val="0099381E"/>
    <w:rsid w:val="00996461"/>
    <w:rsid w:val="009A63A8"/>
    <w:rsid w:val="009A662A"/>
    <w:rsid w:val="009B4179"/>
    <w:rsid w:val="009B7507"/>
    <w:rsid w:val="009C5D97"/>
    <w:rsid w:val="009C6BA4"/>
    <w:rsid w:val="009D2F5B"/>
    <w:rsid w:val="009D3878"/>
    <w:rsid w:val="009D7A12"/>
    <w:rsid w:val="009F0B25"/>
    <w:rsid w:val="009F7836"/>
    <w:rsid w:val="00A161E2"/>
    <w:rsid w:val="00A17254"/>
    <w:rsid w:val="00A57A70"/>
    <w:rsid w:val="00A77529"/>
    <w:rsid w:val="00AA4333"/>
    <w:rsid w:val="00AB5FA4"/>
    <w:rsid w:val="00AE32C9"/>
    <w:rsid w:val="00AF660F"/>
    <w:rsid w:val="00B00863"/>
    <w:rsid w:val="00B028DD"/>
    <w:rsid w:val="00B04A8A"/>
    <w:rsid w:val="00B061C6"/>
    <w:rsid w:val="00B06B29"/>
    <w:rsid w:val="00B20C4D"/>
    <w:rsid w:val="00B2700C"/>
    <w:rsid w:val="00B274FD"/>
    <w:rsid w:val="00B5319B"/>
    <w:rsid w:val="00B61C1C"/>
    <w:rsid w:val="00B61FB2"/>
    <w:rsid w:val="00B702E7"/>
    <w:rsid w:val="00B9147A"/>
    <w:rsid w:val="00BA4701"/>
    <w:rsid w:val="00BB5F21"/>
    <w:rsid w:val="00BB634C"/>
    <w:rsid w:val="00BC2EF3"/>
    <w:rsid w:val="00BC6900"/>
    <w:rsid w:val="00BD3DB8"/>
    <w:rsid w:val="00BD598F"/>
    <w:rsid w:val="00BD743B"/>
    <w:rsid w:val="00BF53DE"/>
    <w:rsid w:val="00BF7999"/>
    <w:rsid w:val="00BF7EE6"/>
    <w:rsid w:val="00C002A7"/>
    <w:rsid w:val="00C2456A"/>
    <w:rsid w:val="00C362A1"/>
    <w:rsid w:val="00C362A4"/>
    <w:rsid w:val="00C41A93"/>
    <w:rsid w:val="00C5746F"/>
    <w:rsid w:val="00C7242C"/>
    <w:rsid w:val="00C815DF"/>
    <w:rsid w:val="00C81FA9"/>
    <w:rsid w:val="00CB3448"/>
    <w:rsid w:val="00CB3508"/>
    <w:rsid w:val="00CD2F12"/>
    <w:rsid w:val="00CE1625"/>
    <w:rsid w:val="00CE45FE"/>
    <w:rsid w:val="00CE6B8E"/>
    <w:rsid w:val="00CF7377"/>
    <w:rsid w:val="00D03806"/>
    <w:rsid w:val="00D133FA"/>
    <w:rsid w:val="00D21E4A"/>
    <w:rsid w:val="00D37E3A"/>
    <w:rsid w:val="00D409B9"/>
    <w:rsid w:val="00D47198"/>
    <w:rsid w:val="00D825A7"/>
    <w:rsid w:val="00D957A0"/>
    <w:rsid w:val="00DC205A"/>
    <w:rsid w:val="00DD5B52"/>
    <w:rsid w:val="00DD6CC2"/>
    <w:rsid w:val="00DD7D7E"/>
    <w:rsid w:val="00DE1E06"/>
    <w:rsid w:val="00DE2F4D"/>
    <w:rsid w:val="00DE3675"/>
    <w:rsid w:val="00DE3B37"/>
    <w:rsid w:val="00DE4F17"/>
    <w:rsid w:val="00DE536F"/>
    <w:rsid w:val="00DF056F"/>
    <w:rsid w:val="00E03ABC"/>
    <w:rsid w:val="00E04254"/>
    <w:rsid w:val="00E05328"/>
    <w:rsid w:val="00E10692"/>
    <w:rsid w:val="00E22239"/>
    <w:rsid w:val="00E24741"/>
    <w:rsid w:val="00E40263"/>
    <w:rsid w:val="00E4459F"/>
    <w:rsid w:val="00E459ED"/>
    <w:rsid w:val="00E5538C"/>
    <w:rsid w:val="00E62AC2"/>
    <w:rsid w:val="00E63CEB"/>
    <w:rsid w:val="00E64603"/>
    <w:rsid w:val="00E67382"/>
    <w:rsid w:val="00E73E47"/>
    <w:rsid w:val="00E84B7B"/>
    <w:rsid w:val="00EB51A4"/>
    <w:rsid w:val="00EC52B7"/>
    <w:rsid w:val="00EC7BFD"/>
    <w:rsid w:val="00ED7EA0"/>
    <w:rsid w:val="00EF18DA"/>
    <w:rsid w:val="00EF5ECC"/>
    <w:rsid w:val="00F07477"/>
    <w:rsid w:val="00F141D7"/>
    <w:rsid w:val="00F20353"/>
    <w:rsid w:val="00F3145B"/>
    <w:rsid w:val="00F43287"/>
    <w:rsid w:val="00F51DBA"/>
    <w:rsid w:val="00F6561F"/>
    <w:rsid w:val="00F65CBC"/>
    <w:rsid w:val="00F74B7C"/>
    <w:rsid w:val="00F87BB3"/>
    <w:rsid w:val="00F9602D"/>
    <w:rsid w:val="00FA5144"/>
    <w:rsid w:val="00FA7CD4"/>
    <w:rsid w:val="00FB025D"/>
    <w:rsid w:val="00FB2F4A"/>
    <w:rsid w:val="00FB3259"/>
    <w:rsid w:val="00FB6896"/>
    <w:rsid w:val="00FD1586"/>
    <w:rsid w:val="00FF16B4"/>
    <w:rsid w:val="00FF62E3"/>
    <w:rsid w:val="016925D1"/>
    <w:rsid w:val="03146F4F"/>
    <w:rsid w:val="04EA7BE5"/>
    <w:rsid w:val="053B40AF"/>
    <w:rsid w:val="0631647F"/>
    <w:rsid w:val="067E2606"/>
    <w:rsid w:val="07A244B3"/>
    <w:rsid w:val="09730D7B"/>
    <w:rsid w:val="097A4848"/>
    <w:rsid w:val="0BF226EE"/>
    <w:rsid w:val="0E594286"/>
    <w:rsid w:val="0E5F4D59"/>
    <w:rsid w:val="0FB55B86"/>
    <w:rsid w:val="123D69F5"/>
    <w:rsid w:val="189A46C0"/>
    <w:rsid w:val="1A122861"/>
    <w:rsid w:val="1C124936"/>
    <w:rsid w:val="1C6F3C1A"/>
    <w:rsid w:val="1D89470A"/>
    <w:rsid w:val="1D913D46"/>
    <w:rsid w:val="1EE86799"/>
    <w:rsid w:val="20570270"/>
    <w:rsid w:val="21AD7ECD"/>
    <w:rsid w:val="230939DD"/>
    <w:rsid w:val="248D54CA"/>
    <w:rsid w:val="258C72A1"/>
    <w:rsid w:val="265A1212"/>
    <w:rsid w:val="268F1279"/>
    <w:rsid w:val="27727907"/>
    <w:rsid w:val="289E6EA4"/>
    <w:rsid w:val="2A8C74AF"/>
    <w:rsid w:val="2AC24239"/>
    <w:rsid w:val="2E587C97"/>
    <w:rsid w:val="2FC468B9"/>
    <w:rsid w:val="2FCB28BD"/>
    <w:rsid w:val="31B83C4F"/>
    <w:rsid w:val="31D9577D"/>
    <w:rsid w:val="354E7EFC"/>
    <w:rsid w:val="35E05C90"/>
    <w:rsid w:val="35EB6FC5"/>
    <w:rsid w:val="37586392"/>
    <w:rsid w:val="37E656C7"/>
    <w:rsid w:val="38FE3BD3"/>
    <w:rsid w:val="3B0171D6"/>
    <w:rsid w:val="3B416CE1"/>
    <w:rsid w:val="3B4B28AD"/>
    <w:rsid w:val="3BC8503B"/>
    <w:rsid w:val="3C875B62"/>
    <w:rsid w:val="3FE97C82"/>
    <w:rsid w:val="404D26FB"/>
    <w:rsid w:val="4163211E"/>
    <w:rsid w:val="434D755D"/>
    <w:rsid w:val="43677F80"/>
    <w:rsid w:val="44B34BC3"/>
    <w:rsid w:val="47FE3E5B"/>
    <w:rsid w:val="484F588F"/>
    <w:rsid w:val="4948085E"/>
    <w:rsid w:val="4C550145"/>
    <w:rsid w:val="4D802151"/>
    <w:rsid w:val="4E191DA4"/>
    <w:rsid w:val="4F462154"/>
    <w:rsid w:val="50A53209"/>
    <w:rsid w:val="50D74477"/>
    <w:rsid w:val="51644DBE"/>
    <w:rsid w:val="56D723EC"/>
    <w:rsid w:val="578C22CB"/>
    <w:rsid w:val="58C35A68"/>
    <w:rsid w:val="59C27C65"/>
    <w:rsid w:val="5B067223"/>
    <w:rsid w:val="5B2911B2"/>
    <w:rsid w:val="5B3E02FB"/>
    <w:rsid w:val="5B657708"/>
    <w:rsid w:val="5C484A27"/>
    <w:rsid w:val="5FBC6EA8"/>
    <w:rsid w:val="60FE4C54"/>
    <w:rsid w:val="610124CD"/>
    <w:rsid w:val="62664AE7"/>
    <w:rsid w:val="6349207B"/>
    <w:rsid w:val="69822AC9"/>
    <w:rsid w:val="6A062F4F"/>
    <w:rsid w:val="6B3C3725"/>
    <w:rsid w:val="6C9A277C"/>
    <w:rsid w:val="6E2F1C22"/>
    <w:rsid w:val="6F867A68"/>
    <w:rsid w:val="708C01C0"/>
    <w:rsid w:val="77894E9F"/>
    <w:rsid w:val="780B2E6A"/>
    <w:rsid w:val="7D074177"/>
    <w:rsid w:val="B7FF5011"/>
    <w:rsid w:val="CB3F164F"/>
    <w:rsid w:val="DDBFC9E8"/>
    <w:rsid w:val="FA718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19"/>
    <w:qFormat/>
    <w:uiPriority w:val="0"/>
    <w:pPr>
      <w:keepNext/>
      <w:keepLines/>
      <w:spacing w:before="156" w:beforeLines="50" w:after="156" w:afterLines="50" w:line="560" w:lineRule="exact"/>
      <w:jc w:val="left"/>
      <w:outlineLvl w:val="0"/>
    </w:pPr>
    <w:rPr>
      <w:rFonts w:eastAsia="方正黑体_GBK"/>
      <w:b/>
      <w:kern w:val="44"/>
      <w:sz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adjustRightInd w:val="0"/>
      <w:spacing w:line="360" w:lineRule="auto"/>
      <w:textAlignment w:val="baseline"/>
    </w:pPr>
    <w:rPr>
      <w:rFonts w:ascii="楷体_GB2312" w:hAnsi="Calibri" w:eastAsia="楷体_GB2312" w:cs="Calibri"/>
      <w:kern w:val="0"/>
      <w:sz w:val="28"/>
    </w:rPr>
  </w:style>
  <w:style w:type="paragraph" w:styleId="3">
    <w:name w:val="Title"/>
    <w:basedOn w:val="1"/>
    <w:next w:val="1"/>
    <w:qFormat/>
    <w:uiPriority w:val="0"/>
    <w:pPr>
      <w:jc w:val="center"/>
      <w:outlineLvl w:val="0"/>
    </w:pPr>
    <w:rPr>
      <w:rFonts w:ascii="Times New Roman" w:hAnsi="Times New Roman" w:eastAsia="宋体" w:cs="方正小标宋_GBK"/>
      <w:sz w:val="28"/>
      <w:szCs w:val="44"/>
    </w:rPr>
  </w:style>
  <w:style w:type="paragraph" w:styleId="5">
    <w:name w:val="footer"/>
    <w:basedOn w:val="1"/>
    <w:link w:val="23"/>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unhideWhenUsed/>
    <w:qFormat/>
    <w:uiPriority w:val="39"/>
    <w:pPr>
      <w:ind w:left="420" w:leftChars="200"/>
    </w:pPr>
    <w:rPr>
      <w:rFonts w:asciiTheme="minorHAnsi" w:hAnsiTheme="minorHAnsi" w:eastAsiaTheme="minorEastAsia" w:cstheme="minorBidi"/>
      <w:szCs w:val="22"/>
    </w:rPr>
  </w:style>
  <w:style w:type="paragraph" w:styleId="10">
    <w:name w:val="Normal (Web)"/>
    <w:basedOn w:val="1"/>
    <w:qFormat/>
    <w:uiPriority w:val="0"/>
    <w:pPr>
      <w:widowControl/>
      <w:spacing w:before="100" w:beforeAutospacing="1" w:after="100" w:afterAutospacing="1"/>
      <w:jc w:val="left"/>
    </w:pPr>
    <w:rPr>
      <w:rFonts w:ascii="宋体" w:hAnsi="宋体"/>
      <w:color w:val="000000"/>
      <w:kern w:val="0"/>
      <w:sz w:val="15"/>
      <w:szCs w:val="15"/>
    </w:rPr>
  </w:style>
  <w:style w:type="character" w:styleId="13">
    <w:name w:val="page number"/>
    <w:basedOn w:val="12"/>
    <w:qFormat/>
    <w:uiPriority w:val="0"/>
  </w:style>
  <w:style w:type="character" w:styleId="14">
    <w:name w:val="footnote reference"/>
    <w:qFormat/>
    <w:uiPriority w:val="0"/>
    <w:rPr>
      <w:vertAlign w:val="superscript"/>
    </w:rPr>
  </w:style>
  <w:style w:type="paragraph" w:customStyle="1" w:styleId="15">
    <w:name w:val="Char Char Char Char"/>
    <w:basedOn w:val="1"/>
    <w:qFormat/>
    <w:uiPriority w:val="0"/>
    <w:pPr>
      <w:widowControl/>
      <w:spacing w:after="200" w:line="252" w:lineRule="auto"/>
      <w:jc w:val="left"/>
    </w:pPr>
  </w:style>
  <w:style w:type="paragraph" w:customStyle="1" w:styleId="16">
    <w:name w:val="p15"/>
    <w:basedOn w:val="1"/>
    <w:qFormat/>
    <w:uiPriority w:val="0"/>
    <w:pPr>
      <w:widowControl/>
    </w:pPr>
    <w:rPr>
      <w:kern w:val="0"/>
    </w:rPr>
  </w:style>
  <w:style w:type="paragraph" w:customStyle="1" w:styleId="17">
    <w:name w:val="a"/>
    <w:basedOn w:val="1"/>
    <w:qFormat/>
    <w:uiPriority w:val="0"/>
    <w:pPr>
      <w:widowControl/>
      <w:adjustRightInd w:val="0"/>
      <w:snapToGrid w:val="0"/>
      <w:spacing w:before="100" w:beforeAutospacing="1" w:after="100" w:afterAutospacing="1" w:line="400" w:lineRule="atLeast"/>
      <w:ind w:firstLine="200" w:firstLineChars="200"/>
      <w:jc w:val="left"/>
    </w:pPr>
    <w:rPr>
      <w:rFonts w:ascii="宋体" w:hAnsi="宋体" w:eastAsia="华文仿宋"/>
      <w:color w:val="990000"/>
      <w:kern w:val="0"/>
      <w:sz w:val="24"/>
    </w:rPr>
  </w:style>
  <w:style w:type="paragraph" w:customStyle="1" w:styleId="18">
    <w:name w:val="p0"/>
    <w:basedOn w:val="1"/>
    <w:qFormat/>
    <w:uiPriority w:val="0"/>
    <w:pPr>
      <w:widowControl/>
    </w:pPr>
    <w:rPr>
      <w:kern w:val="0"/>
    </w:rPr>
  </w:style>
  <w:style w:type="character" w:customStyle="1" w:styleId="19">
    <w:name w:val="标题 1 字符"/>
    <w:link w:val="4"/>
    <w:qFormat/>
    <w:uiPriority w:val="0"/>
    <w:rPr>
      <w:rFonts w:eastAsia="方正黑体_GBK"/>
      <w:b/>
      <w:kern w:val="44"/>
      <w:sz w:val="32"/>
    </w:rPr>
  </w:style>
  <w:style w:type="paragraph" w:customStyle="1" w:styleId="20">
    <w:name w:val="bn"/>
    <w:basedOn w:val="1"/>
    <w:qFormat/>
    <w:uiPriority w:val="0"/>
    <w:pPr>
      <w:topLinePunct/>
      <w:snapToGrid w:val="0"/>
      <w:ind w:left="20" w:leftChars="20" w:right="20" w:rightChars="20"/>
      <w:jc w:val="center"/>
    </w:pPr>
    <w:rPr>
      <w:rFonts w:hint="eastAsia"/>
      <w:color w:val="000000"/>
      <w:kern w:val="18"/>
      <w:sz w:val="18"/>
    </w:rPr>
  </w:style>
  <w:style w:type="paragraph" w:styleId="21">
    <w:name w:val="List Paragraph"/>
    <w:basedOn w:val="1"/>
    <w:qFormat/>
    <w:uiPriority w:val="99"/>
    <w:pPr>
      <w:ind w:firstLine="420" w:firstLineChars="200"/>
    </w:p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lang w:val="en-US" w:eastAsia="zh-CN" w:bidi="ar-SA"/>
    </w:rPr>
  </w:style>
  <w:style w:type="character" w:customStyle="1" w:styleId="23">
    <w:name w:val="页脚 字符"/>
    <w:basedOn w:val="12"/>
    <w:link w:val="5"/>
    <w:qFormat/>
    <w:uiPriority w:val="99"/>
    <w:rPr>
      <w:kern w:val="2"/>
      <w:sz w:val="18"/>
    </w:rPr>
  </w:style>
  <w:style w:type="paragraph" w:customStyle="1" w:styleId="24">
    <w:name w:val="[Normal]"/>
    <w:qFormat/>
    <w:uiPriority w:val="0"/>
    <w:rPr>
      <w:rFonts w:ascii="宋体" w:hAnsi="宋体" w:eastAsia="宋体" w:cs="Times New Roman"/>
      <w:sz w:val="24"/>
      <w:szCs w:val="22"/>
      <w:lang w:val="zh-CN" w:eastAsia="zh-CN" w:bidi="ar-SA"/>
    </w:rPr>
  </w:style>
  <w:style w:type="paragraph" w:customStyle="1" w:styleId="25">
    <w:name w:val="正文文本1"/>
    <w:basedOn w:val="1"/>
    <w:qFormat/>
    <w:uiPriority w:val="0"/>
    <w:pPr>
      <w:spacing w:after="120"/>
    </w:pPr>
    <w:rPr>
      <w:rFonts w:asciiTheme="minorHAnsi" w:hAnsiTheme="minorHAnsi" w:eastAsiaTheme="minorEastAsia" w:cstheme="minorBidi"/>
      <w:kern w:val="0"/>
      <w:sz w:val="20"/>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li\Desktop\&#29579;&#31435;&#20255;\&#21512;&#21516;&#38468;&#20214;\1.0&#32479;&#19968;&#21512;&#21516;&#25991;&#26412;&#27169;&#26495;\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663BB-3CF4-4F88-8BDC-E8CCC3801452}">
  <ds:schemaRefs/>
</ds:datastoreItem>
</file>

<file path=docProps/app.xml><?xml version="1.0" encoding="utf-8"?>
<Properties xmlns="http://schemas.openxmlformats.org/officeDocument/2006/extended-properties" xmlns:vt="http://schemas.openxmlformats.org/officeDocument/2006/docPropsVTypes">
  <Template>Normal.wpt</Template>
  <Pages>1</Pages>
  <Words>35</Words>
  <Characters>43</Characters>
  <Lines>142</Lines>
  <Paragraphs>39</Paragraphs>
  <TotalTime>56</TotalTime>
  <ScaleCrop>false</ScaleCrop>
  <LinksUpToDate>false</LinksUpToDate>
  <CharactersWithSpaces>43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2023-08-24T02:08:00Z</dcterms:created>
  <dc:creator>高璐</dc:creator>
  <cp:lastModifiedBy>L</cp:lastModifiedBy>
  <cp:lastPrinted>2021-12-23T22:53:00Z</cp:lastPrinted>
  <dcterms:modified xsi:type="dcterms:W3CDTF">2024-11-15T13:15:27Z</dcterms:modified>
  <dc:title>服务框架采购合同</dc:title>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E3EEE3C62BA24E8A96EA68CD29B5F062</vt:lpwstr>
  </property>
</Properties>
</file>